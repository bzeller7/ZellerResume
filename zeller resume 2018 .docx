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37FEE498" w14:textId="77777777" w:rsidTr="00C420C8">
        <w:tc>
          <w:tcPr>
            <w:tcW w:w="3023" w:type="dxa"/>
          </w:tcPr>
          <w:p w14:paraId="09EB773D" w14:textId="77777777" w:rsidR="00C420C8" w:rsidRPr="005152F2" w:rsidRDefault="00C44CBD" w:rsidP="003856C9">
            <w:pPr>
              <w:pStyle w:val="Heading1"/>
            </w:pPr>
            <w:r>
              <w:t>Brea Zeller</w:t>
            </w:r>
          </w:p>
          <w:p w14:paraId="294A1DCD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02B0B58" wp14:editId="0E5EDFF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0CE76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B66159F" w14:textId="77777777" w:rsidR="00C420C8" w:rsidRPr="00C420C8" w:rsidRDefault="00C44CBD" w:rsidP="00441EB9">
            <w:pPr>
              <w:pStyle w:val="Heading3"/>
            </w:pPr>
            <w:r>
              <w:t>bzeller7@gmail.com</w:t>
            </w:r>
          </w:p>
          <w:p w14:paraId="36582790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8C3255A" wp14:editId="217CEA5C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5DE40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EF29EFE" w14:textId="77777777" w:rsidR="00C420C8" w:rsidRPr="00C420C8" w:rsidRDefault="00C44CBD" w:rsidP="00441EB9">
            <w:pPr>
              <w:pStyle w:val="Heading3"/>
            </w:pPr>
            <w:r>
              <w:t>(253) 432-2507</w:t>
            </w:r>
          </w:p>
          <w:p w14:paraId="6CCA74C0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037905B" wp14:editId="7EA9D117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36DF3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DEDDAF8" w14:textId="77777777" w:rsidR="00C420C8" w:rsidRPr="00C44CBD" w:rsidRDefault="00C44CBD" w:rsidP="00441EB9">
            <w:pPr>
              <w:pStyle w:val="Heading3"/>
              <w:rPr>
                <w:sz w:val="16"/>
              </w:rPr>
            </w:pPr>
            <w:r w:rsidRPr="00C44CBD">
              <w:rPr>
                <w:sz w:val="16"/>
              </w:rPr>
              <w:t>https://www.linkedin.com/in/brea-zeller-b7a2b6127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35668731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8F62141" w14:textId="77777777" w:rsidR="00C420C8" w:rsidRPr="00441EB9" w:rsidRDefault="00C44CB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C44CBD">
                    <w:rPr>
                      <w:sz w:val="20"/>
                    </w:rPr>
                    <w:t>https://github.com/bzeller7</w:t>
                  </w:r>
                </w:p>
              </w:tc>
            </w:tr>
            <w:tr w:rsidR="00C420C8" w:rsidRPr="005152F2" w14:paraId="1219451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95D2EB4" w14:textId="77777777" w:rsidR="00C420C8" w:rsidRDefault="0024430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C2637AE97E149F7B4079675127B80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46D5894E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3C75DFC" wp14:editId="226D657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3CD6D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9014DFB" w14:textId="77777777" w:rsidR="00C420C8" w:rsidRDefault="00C44CBD" w:rsidP="00D11C4D">
                  <w:r>
                    <w:rPr>
                      <w:rFonts w:ascii="Tahoma" w:hAnsi="Tahoma" w:cs="Tahoma"/>
                      <w:color w:val="000000"/>
                    </w:rPr>
                    <w:t>Position in the Website Design/Programming field</w:t>
                  </w:r>
                </w:p>
              </w:tc>
            </w:tr>
            <w:tr w:rsidR="00C420C8" w:rsidRPr="005152F2" w14:paraId="26822AF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E7C51F4" w14:textId="77777777" w:rsidR="00C420C8" w:rsidRDefault="0024430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B7A9A0F2ED0499A832E284C620388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3260EC3C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9DB3730" wp14:editId="49E110EB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23F4C28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B539788" w14:textId="77777777" w:rsidR="00C44CBD" w:rsidRPr="00C44CBD" w:rsidRDefault="00C44CBD" w:rsidP="00C44CBD">
                  <w:pPr>
                    <w:pStyle w:val="NormalWeb"/>
                    <w:spacing w:after="0"/>
                    <w:rPr>
                      <w:rFonts w:eastAsia="Times New Roman"/>
                      <w:sz w:val="18"/>
                    </w:rPr>
                  </w:pPr>
                  <w:r w:rsidRPr="00C44CBD"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 xml:space="preserve">Excellent Customer Service experience </w:t>
                  </w:r>
                </w:p>
                <w:p w14:paraId="60E91F29" w14:textId="77777777" w:rsidR="00C44CBD" w:rsidRPr="00C44CBD" w:rsidRDefault="00C44CBD" w:rsidP="00C44C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C44CBD"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  <w:t>Ability to work quickly and accurately</w:t>
                  </w:r>
                </w:p>
                <w:p w14:paraId="5FCD5556" w14:textId="6531F455" w:rsidR="00C420C8" w:rsidRDefault="00C44CBD" w:rsidP="00C44CB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</w:pPr>
                  <w:r w:rsidRPr="00C44CBD"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  <w:t>Professional, dependable, reliable</w:t>
                  </w:r>
                  <w:r w:rsidR="0076187F"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  <w:t>,</w:t>
                  </w:r>
                  <w:r w:rsidRPr="00C44CBD"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  <w:t xml:space="preserve"> and trustworthy</w:t>
                  </w:r>
                </w:p>
                <w:p w14:paraId="001FE0ED" w14:textId="77777777" w:rsidR="0076187F" w:rsidRDefault="0076187F" w:rsidP="00C44C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</w:p>
                <w:p w14:paraId="6204976C" w14:textId="77777777" w:rsidR="0076187F" w:rsidRPr="00C44CBD" w:rsidRDefault="0076187F" w:rsidP="007618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C44CBD"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  <w:t>Knowledge of Adobe Photoshop/Illustrator, Python, Java, JavaScript</w:t>
                  </w:r>
                  <w:r>
                    <w:rPr>
                      <w:rFonts w:ascii="Tahoma" w:eastAsia="Times New Roman" w:hAnsi="Tahoma" w:cs="Tahoma"/>
                      <w:color w:val="000000"/>
                      <w:sz w:val="18"/>
                      <w:szCs w:val="24"/>
                    </w:rPr>
                    <w:t>, and SQL</w:t>
                  </w:r>
                </w:p>
                <w:p w14:paraId="18FFC055" w14:textId="634F9BFB" w:rsidR="0076187F" w:rsidRPr="00C44CBD" w:rsidRDefault="0076187F" w:rsidP="00C44C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</w:p>
              </w:tc>
            </w:tr>
          </w:tbl>
          <w:p w14:paraId="6AB6EE0A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0C9D3964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6D6EB33" w14:textId="77777777" w:rsidR="00C420C8" w:rsidRPr="005152F2" w:rsidRDefault="0024430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1B78A2B85F2411D95461D13F3F87F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7E09B6C6" w14:textId="77777777" w:rsidR="00C420C8" w:rsidRPr="0043426C" w:rsidRDefault="004C05F4" w:rsidP="002B3890">
                  <w:pPr>
                    <w:pStyle w:val="Heading4"/>
                  </w:pPr>
                  <w:r>
                    <w:t>Art Instructor / Seattle Children’s Museum</w:t>
                  </w:r>
                </w:p>
                <w:p w14:paraId="55B5D36C" w14:textId="273A363B" w:rsidR="00C420C8" w:rsidRPr="004C05F4" w:rsidRDefault="004C05F4" w:rsidP="008F6337">
                  <w:pPr>
                    <w:pStyle w:val="Heading5"/>
                    <w:rPr>
                      <w:i/>
                    </w:rPr>
                  </w:pPr>
                  <w:r w:rsidRPr="004C05F4">
                    <w:rPr>
                      <w:i/>
                    </w:rPr>
                    <w:t>February 2014</w:t>
                  </w:r>
                  <w:r w:rsidR="0076187F">
                    <w:rPr>
                      <w:i/>
                    </w:rPr>
                    <w:t xml:space="preserve"> to Present</w:t>
                  </w:r>
                </w:p>
                <w:p w14:paraId="3B7CBC10" w14:textId="77777777" w:rsidR="004C05F4" w:rsidRDefault="004C05F4" w:rsidP="004C05F4">
                  <w:pPr>
                    <w:rPr>
                      <w:sz w:val="20"/>
                      <w:szCs w:val="20"/>
                    </w:rPr>
                  </w:pPr>
                </w:p>
                <w:p w14:paraId="3B4785E2" w14:textId="325FCCFF" w:rsidR="004C05F4" w:rsidRPr="004C05F4" w:rsidRDefault="0076187F" w:rsidP="004C05F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="004C05F4" w:rsidRPr="004C05F4">
                    <w:rPr>
                      <w:sz w:val="20"/>
                      <w:szCs w:val="20"/>
                    </w:rPr>
                    <w:t>esearch</w:t>
                  </w:r>
                  <w:r>
                    <w:rPr>
                      <w:sz w:val="20"/>
                      <w:szCs w:val="20"/>
                    </w:rPr>
                    <w:t>ed, designed, and prepared</w:t>
                  </w:r>
                  <w:r w:rsidR="004C05F4" w:rsidRPr="004C05F4">
                    <w:rPr>
                      <w:sz w:val="20"/>
                      <w:szCs w:val="20"/>
                    </w:rPr>
                    <w:t xml:space="preserve"> program props, supplies and materials to engage with the children.</w:t>
                  </w:r>
                </w:p>
                <w:p w14:paraId="41E8014C" w14:textId="744B4488" w:rsidR="004C05F4" w:rsidRPr="004C05F4" w:rsidRDefault="004C05F4" w:rsidP="004C05F4">
                  <w:pPr>
                    <w:rPr>
                      <w:sz w:val="20"/>
                      <w:szCs w:val="20"/>
                    </w:rPr>
                  </w:pPr>
                  <w:r w:rsidRPr="004C05F4">
                    <w:rPr>
                      <w:sz w:val="20"/>
                      <w:szCs w:val="20"/>
                    </w:rPr>
                    <w:t xml:space="preserve">Developed and assessed programs, always adjusting to reach the </w:t>
                  </w:r>
                  <w:r w:rsidR="0076187F">
                    <w:rPr>
                      <w:sz w:val="20"/>
                      <w:szCs w:val="20"/>
                    </w:rPr>
                    <w:br/>
                  </w:r>
                  <w:r w:rsidRPr="004C05F4">
                    <w:rPr>
                      <w:sz w:val="20"/>
                      <w:szCs w:val="20"/>
                    </w:rPr>
                    <w:t xml:space="preserve">desirable goal. </w:t>
                  </w:r>
                </w:p>
                <w:p w14:paraId="7C86A469" w14:textId="12C88421" w:rsidR="00C420C8" w:rsidRPr="004C05F4" w:rsidRDefault="0076187F" w:rsidP="004C05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Worked</w:t>
                  </w:r>
                  <w:r w:rsidR="004C05F4" w:rsidRPr="004C05F4">
                    <w:rPr>
                      <w:sz w:val="20"/>
                      <w:szCs w:val="20"/>
                    </w:rPr>
                    <w:t xml:space="preserve"> with staff and volunteers in a professional manner on a 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4C05F4" w:rsidRPr="004C05F4">
                    <w:rPr>
                      <w:sz w:val="20"/>
                      <w:szCs w:val="20"/>
                    </w:rPr>
                    <w:t xml:space="preserve">variety of tasks. </w:t>
                  </w:r>
                </w:p>
                <w:p w14:paraId="545E4E3F" w14:textId="77777777" w:rsidR="00C420C8" w:rsidRPr="0043426C" w:rsidRDefault="004C05F4" w:rsidP="0043426C">
                  <w:pPr>
                    <w:pStyle w:val="Heading4"/>
                  </w:pPr>
                  <w:r>
                    <w:t>Museum Visitor Greeter / Tacoma Art Museum</w:t>
                  </w:r>
                </w:p>
                <w:p w14:paraId="40ECBBB3" w14:textId="77777777" w:rsidR="00C420C8" w:rsidRPr="004C05F4" w:rsidRDefault="004C05F4" w:rsidP="00F91A9C">
                  <w:pPr>
                    <w:pStyle w:val="Heading5"/>
                    <w:rPr>
                      <w:i/>
                    </w:rPr>
                  </w:pPr>
                  <w:r w:rsidRPr="004C05F4">
                    <w:rPr>
                      <w:i/>
                    </w:rPr>
                    <w:t>March 2013 to 2014</w:t>
                  </w:r>
                </w:p>
                <w:p w14:paraId="54E9A2AF" w14:textId="77777777" w:rsidR="004C05F4" w:rsidRDefault="004C05F4" w:rsidP="004C05F4">
                  <w:pPr>
                    <w:pStyle w:val="NormalWeb"/>
                    <w:spacing w:after="0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</w:p>
                <w:p w14:paraId="2212F98E" w14:textId="77777777" w:rsidR="004C05F4" w:rsidRPr="004C05F4" w:rsidRDefault="004C05F4" w:rsidP="004C05F4">
                  <w:pPr>
                    <w:pStyle w:val="NormalWeb"/>
                    <w:spacing w:after="0"/>
                    <w:rPr>
                      <w:rFonts w:eastAsia="Times New Roman"/>
                      <w:sz w:val="20"/>
                      <w:szCs w:val="20"/>
                    </w:rPr>
                  </w:pPr>
                  <w:r w:rsidRPr="004C05F4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Preserve and protect art for future generations while gaining knowledge of the galleries and engaging with visitors.</w:t>
                  </w:r>
                </w:p>
                <w:p w14:paraId="4CFC783A" w14:textId="77777777" w:rsidR="00C420C8" w:rsidRDefault="00C420C8" w:rsidP="00832F81"/>
              </w:tc>
            </w:tr>
            <w:tr w:rsidR="00C420C8" w14:paraId="38E95712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6AF6F86" w14:textId="77777777" w:rsidR="00C420C8" w:rsidRPr="005152F2" w:rsidRDefault="0024430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D571720FA7D4BD49E6BC02D2AEC78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13561204" w14:textId="77777777" w:rsidR="00C420C8" w:rsidRPr="0043426C" w:rsidRDefault="00B842E7" w:rsidP="002B3890">
                  <w:pPr>
                    <w:pStyle w:val="Heading4"/>
                  </w:pPr>
                  <w:r>
                    <w:t xml:space="preserve"> Computer Programming </w:t>
                  </w:r>
                  <w:r w:rsidR="004C05F4">
                    <w:t>AAT Degree / 2019</w:t>
                  </w:r>
                </w:p>
                <w:p w14:paraId="13C5F09F" w14:textId="2467503D" w:rsidR="00C420C8" w:rsidRDefault="004C05F4" w:rsidP="0076187F">
                  <w:pPr>
                    <w:pStyle w:val="Heading5"/>
                  </w:pPr>
                  <w:r w:rsidRPr="00B842E7">
                    <w:t>Clover Park Technical College</w:t>
                  </w:r>
                  <w:r w:rsidR="00B842E7">
                    <w:t>, Lakewood, Washington</w:t>
                  </w:r>
                </w:p>
                <w:p w14:paraId="2A7DEEFB" w14:textId="77777777" w:rsidR="0076187F" w:rsidRPr="0076187F" w:rsidRDefault="0076187F" w:rsidP="0076187F"/>
                <w:p w14:paraId="2BACCAA5" w14:textId="77777777" w:rsidR="004C05F4" w:rsidRDefault="004C05F4" w:rsidP="004C05F4">
                  <w:pPr>
                    <w:pStyle w:val="Heading4"/>
                  </w:pPr>
                  <w:r>
                    <w:t>Bachelor of ARTS / 2013</w:t>
                  </w:r>
                </w:p>
                <w:p w14:paraId="1EE6EF57" w14:textId="3C45DD37" w:rsidR="00B842E7" w:rsidRDefault="00B842E7" w:rsidP="00B842E7">
                  <w:pPr>
                    <w:pStyle w:val="Heading5"/>
                  </w:pPr>
                  <w:r>
                    <w:t>University of Washington, Seattle, Washington</w:t>
                  </w:r>
                </w:p>
                <w:p w14:paraId="5F444C23" w14:textId="77777777" w:rsidR="0076187F" w:rsidRPr="0076187F" w:rsidRDefault="0076187F" w:rsidP="0076187F"/>
                <w:p w14:paraId="1C789674" w14:textId="77777777" w:rsidR="00B842E7" w:rsidRPr="0043426C" w:rsidRDefault="00B842E7" w:rsidP="00B842E7">
                  <w:pPr>
                    <w:pStyle w:val="Heading4"/>
                  </w:pPr>
                  <w:r w:rsidRPr="00B842E7">
                    <w:rPr>
                      <w:rFonts w:cs="Tahoma"/>
                      <w:bCs/>
                      <w:iCs w:val="0"/>
                      <w:color w:val="000000"/>
                    </w:rPr>
                    <w:t>Associate of Arts and Science</w:t>
                  </w:r>
                  <w:r>
                    <w:rPr>
                      <w:rFonts w:cs="Tahoma"/>
                      <w:bCs/>
                      <w:iCs w:val="0"/>
                      <w:color w:val="000000"/>
                    </w:rPr>
                    <w:t xml:space="preserve">S </w:t>
                  </w:r>
                  <w:r>
                    <w:t>/ 2008</w:t>
                  </w:r>
                </w:p>
                <w:p w14:paraId="10C371F0" w14:textId="77777777" w:rsidR="004C05F4" w:rsidRDefault="00B842E7" w:rsidP="00B842E7">
                  <w:r w:rsidRPr="00B842E7">
                    <w:t>Tacoma Community College, Tacoma, Washington</w:t>
                  </w:r>
                </w:p>
                <w:p w14:paraId="59309C4F" w14:textId="5A29CDA7" w:rsidR="0076187F" w:rsidRDefault="0076187F" w:rsidP="00B842E7"/>
              </w:tc>
            </w:tr>
            <w:tr w:rsidR="00C420C8" w14:paraId="1002FB7F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ABE153E" w14:textId="77777777" w:rsidR="00C420C8" w:rsidRPr="005152F2" w:rsidRDefault="004C05F4" w:rsidP="008F6337">
                  <w:pPr>
                    <w:pStyle w:val="Heading2"/>
                  </w:pPr>
                  <w:r>
                    <w:t>ReFerences Available upon Request</w:t>
                  </w:r>
                </w:p>
                <w:p w14:paraId="1941E536" w14:textId="77777777" w:rsidR="00C420C8" w:rsidRDefault="00C420C8" w:rsidP="008F6337"/>
              </w:tc>
            </w:tr>
          </w:tbl>
          <w:p w14:paraId="5D76F76C" w14:textId="77777777" w:rsidR="00C420C8" w:rsidRPr="005152F2" w:rsidRDefault="00C420C8" w:rsidP="003856C9"/>
        </w:tc>
      </w:tr>
    </w:tbl>
    <w:p w14:paraId="48946672" w14:textId="77777777" w:rsidR="003F5FDB" w:rsidRDefault="003F5FDB" w:rsidP="0076187F">
      <w:pPr>
        <w:pStyle w:val="NoSpacing"/>
        <w:jc w:val="both"/>
      </w:pPr>
    </w:p>
    <w:sectPr w:rsidR="003F5FDB" w:rsidSect="00761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4" w:right="1152" w:bottom="1440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1197D" w14:textId="77777777" w:rsidR="0024430D" w:rsidRDefault="0024430D" w:rsidP="003856C9">
      <w:pPr>
        <w:spacing w:after="0" w:line="240" w:lineRule="auto"/>
      </w:pPr>
      <w:r>
        <w:separator/>
      </w:r>
    </w:p>
  </w:endnote>
  <w:endnote w:type="continuationSeparator" w:id="0">
    <w:p w14:paraId="380225C0" w14:textId="77777777" w:rsidR="0024430D" w:rsidRDefault="0024430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2B9C" w14:textId="77777777" w:rsidR="0076187F" w:rsidRDefault="00761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49A1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B6732AD" wp14:editId="110FCA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C6161C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397B0F4C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E11169E" wp14:editId="109D5B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07C38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81F11" w14:textId="77777777" w:rsidR="0024430D" w:rsidRDefault="0024430D" w:rsidP="003856C9">
      <w:pPr>
        <w:spacing w:after="0" w:line="240" w:lineRule="auto"/>
      </w:pPr>
      <w:r>
        <w:separator/>
      </w:r>
    </w:p>
  </w:footnote>
  <w:footnote w:type="continuationSeparator" w:id="0">
    <w:p w14:paraId="5C3ED858" w14:textId="77777777" w:rsidR="0024430D" w:rsidRDefault="0024430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EAAC6" w14:textId="77777777" w:rsidR="0076187F" w:rsidRDefault="00761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9B1C5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8FC6B9F" wp14:editId="36B9A7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42D24B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36D8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5C90437" wp14:editId="2BB3715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847428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D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4430D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3569"/>
    <w:rsid w:val="00396369"/>
    <w:rsid w:val="003F4D31"/>
    <w:rsid w:val="003F5FDB"/>
    <w:rsid w:val="0043426C"/>
    <w:rsid w:val="00441EB9"/>
    <w:rsid w:val="00463463"/>
    <w:rsid w:val="00473EF8"/>
    <w:rsid w:val="004760E5"/>
    <w:rsid w:val="004C05F4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6187F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42E7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44CBD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1F9E2"/>
  <w15:chartTrackingRefBased/>
  <w15:docId w15:val="{532D26D8-FD59-44E8-852A-7AA1474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a%20Zell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2637AE97E149F7B4079675127B8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6D2F4-092D-47D3-A701-9FF8B3727775}"/>
      </w:docPartPr>
      <w:docPartBody>
        <w:p w:rsidR="00467825" w:rsidRDefault="007E0FD8">
          <w:pPr>
            <w:pStyle w:val="0C2637AE97E149F7B4079675127B8050"/>
          </w:pPr>
          <w:r>
            <w:t>Objective</w:t>
          </w:r>
        </w:p>
      </w:docPartBody>
    </w:docPart>
    <w:docPart>
      <w:docPartPr>
        <w:name w:val="BB7A9A0F2ED0499A832E284C62038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68FA-8990-4996-B6D9-A41636AEF5BA}"/>
      </w:docPartPr>
      <w:docPartBody>
        <w:p w:rsidR="00467825" w:rsidRDefault="007E0FD8">
          <w:pPr>
            <w:pStyle w:val="BB7A9A0F2ED0499A832E284C620388D8"/>
          </w:pPr>
          <w:r>
            <w:t>Skills</w:t>
          </w:r>
        </w:p>
      </w:docPartBody>
    </w:docPart>
    <w:docPart>
      <w:docPartPr>
        <w:name w:val="E1B78A2B85F2411D95461D13F3F87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56C9-63DC-4AFB-B675-128422F743BD}"/>
      </w:docPartPr>
      <w:docPartBody>
        <w:p w:rsidR="00467825" w:rsidRDefault="007E0FD8">
          <w:pPr>
            <w:pStyle w:val="E1B78A2B85F2411D95461D13F3F87FC6"/>
          </w:pPr>
          <w:r w:rsidRPr="005152F2">
            <w:t>Experience</w:t>
          </w:r>
        </w:p>
      </w:docPartBody>
    </w:docPart>
    <w:docPart>
      <w:docPartPr>
        <w:name w:val="1D571720FA7D4BD49E6BC02D2AEC7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03302-7615-4623-A758-65ED18A9E3EF}"/>
      </w:docPartPr>
      <w:docPartBody>
        <w:p w:rsidR="00467825" w:rsidRDefault="007E0FD8">
          <w:pPr>
            <w:pStyle w:val="1D571720FA7D4BD49E6BC02D2AEC78F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D8"/>
    <w:rsid w:val="00467825"/>
    <w:rsid w:val="006E4F15"/>
    <w:rsid w:val="007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7EB6225D0544D580E5888F66C9B228">
    <w:name w:val="327EB6225D0544D580E5888F66C9B228"/>
  </w:style>
  <w:style w:type="paragraph" w:customStyle="1" w:styleId="D52D8A46DF844D0F9EB715E8B555D2DF">
    <w:name w:val="D52D8A46DF844D0F9EB715E8B555D2DF"/>
  </w:style>
  <w:style w:type="paragraph" w:customStyle="1" w:styleId="8A3AAF2448A44E299EA28E5683A57D9A">
    <w:name w:val="8A3AAF2448A44E299EA28E5683A57D9A"/>
  </w:style>
  <w:style w:type="paragraph" w:customStyle="1" w:styleId="67D23ADD996B493C91C1003BE685E0A5">
    <w:name w:val="67D23ADD996B493C91C1003BE685E0A5"/>
  </w:style>
  <w:style w:type="paragraph" w:customStyle="1" w:styleId="00683C177EDD48B78BED2CB74AC915C6">
    <w:name w:val="00683C177EDD48B78BED2CB74AC915C6"/>
  </w:style>
  <w:style w:type="paragraph" w:customStyle="1" w:styleId="0C2637AE97E149F7B4079675127B8050">
    <w:name w:val="0C2637AE97E149F7B4079675127B8050"/>
  </w:style>
  <w:style w:type="paragraph" w:customStyle="1" w:styleId="7623ADFE0A794D8CA49C34DC356006A2">
    <w:name w:val="7623ADFE0A794D8CA49C34DC356006A2"/>
  </w:style>
  <w:style w:type="paragraph" w:customStyle="1" w:styleId="BB7A9A0F2ED0499A832E284C620388D8">
    <w:name w:val="BB7A9A0F2ED0499A832E284C620388D8"/>
  </w:style>
  <w:style w:type="paragraph" w:customStyle="1" w:styleId="2D84481ED52E46E581D2C8537E80A125">
    <w:name w:val="2D84481ED52E46E581D2C8537E80A125"/>
  </w:style>
  <w:style w:type="paragraph" w:customStyle="1" w:styleId="E1B78A2B85F2411D95461D13F3F87FC6">
    <w:name w:val="E1B78A2B85F2411D95461D13F3F87FC6"/>
  </w:style>
  <w:style w:type="paragraph" w:customStyle="1" w:styleId="4B9B650C72954ADF98CDABC0D9302719">
    <w:name w:val="4B9B650C72954ADF98CDABC0D9302719"/>
  </w:style>
  <w:style w:type="paragraph" w:customStyle="1" w:styleId="133AC818B0B94876B46D5EC4C39957FB">
    <w:name w:val="133AC818B0B94876B46D5EC4C39957FB"/>
  </w:style>
  <w:style w:type="paragraph" w:customStyle="1" w:styleId="9B7E835213624F0DA2523AC3E79AC949">
    <w:name w:val="9B7E835213624F0DA2523AC3E79AC949"/>
  </w:style>
  <w:style w:type="paragraph" w:customStyle="1" w:styleId="85337A853DDD4C59B5452F59EE31C709">
    <w:name w:val="85337A853DDD4C59B5452F59EE31C709"/>
  </w:style>
  <w:style w:type="paragraph" w:customStyle="1" w:styleId="CCEFDD37110D4F85A3AA5367A3896899">
    <w:name w:val="CCEFDD37110D4F85A3AA5367A3896899"/>
  </w:style>
  <w:style w:type="paragraph" w:customStyle="1" w:styleId="E863CDCD3DD7427CAE5A40779BD1C18D">
    <w:name w:val="E863CDCD3DD7427CAE5A40779BD1C18D"/>
  </w:style>
  <w:style w:type="paragraph" w:customStyle="1" w:styleId="9AE02D682BF64E19934C7A1628C8D557">
    <w:name w:val="9AE02D682BF64E19934C7A1628C8D557"/>
  </w:style>
  <w:style w:type="paragraph" w:customStyle="1" w:styleId="619C660344AC4A5690A31ACFF04B58E9">
    <w:name w:val="619C660344AC4A5690A31ACFF04B58E9"/>
  </w:style>
  <w:style w:type="paragraph" w:customStyle="1" w:styleId="1D571720FA7D4BD49E6BC02D2AEC78F8">
    <w:name w:val="1D571720FA7D4BD49E6BC02D2AEC78F8"/>
  </w:style>
  <w:style w:type="paragraph" w:customStyle="1" w:styleId="73B2E1C95BD94FABA1F5348A6BBD28F4">
    <w:name w:val="73B2E1C95BD94FABA1F5348A6BBD28F4"/>
  </w:style>
  <w:style w:type="paragraph" w:customStyle="1" w:styleId="1D9BE05AC17C4737BF2F4D4B41C329DC">
    <w:name w:val="1D9BE05AC17C4737BF2F4D4B41C329DC"/>
  </w:style>
  <w:style w:type="paragraph" w:customStyle="1" w:styleId="CD1DAC0A4B334D84AF40F5FFFCFC2D34">
    <w:name w:val="CD1DAC0A4B334D84AF40F5FFFCFC2D34"/>
  </w:style>
  <w:style w:type="paragraph" w:customStyle="1" w:styleId="F135DE43DF004A758CCD00B5E4238E9D">
    <w:name w:val="F135DE43DF004A758CCD00B5E4238E9D"/>
  </w:style>
  <w:style w:type="paragraph" w:customStyle="1" w:styleId="55164D085E1C459EA268F2D68417F3E0">
    <w:name w:val="55164D085E1C459EA268F2D68417F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 Zeller</dc:creator>
  <cp:keywords/>
  <dc:description/>
  <cp:lastModifiedBy>Dave Calhoun</cp:lastModifiedBy>
  <cp:revision>2</cp:revision>
  <dcterms:created xsi:type="dcterms:W3CDTF">2018-09-23T18:14:00Z</dcterms:created>
  <dcterms:modified xsi:type="dcterms:W3CDTF">2018-09-23T18:14:00Z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